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1B21" w14:textId="77777777" w:rsidR="00F048EF" w:rsidRDefault="0023337F">
      <w:pPr>
        <w:pStyle w:val="Nam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25A46008" wp14:editId="2E04E1BB">
                <wp:simplePos x="0" y="0"/>
                <wp:positionH relativeFrom="column">
                  <wp:posOffset>3328031</wp:posOffset>
                </wp:positionH>
                <wp:positionV relativeFrom="paragraph">
                  <wp:posOffset>352428</wp:posOffset>
                </wp:positionV>
                <wp:extent cx="3550286" cy="1133471"/>
                <wp:effectExtent l="0" t="0" r="12064" b="9529"/>
                <wp:wrapNone/>
                <wp:docPr id="1" name="Marc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6" cy="1133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6CA305" w14:textId="77777777" w:rsidR="00F048EF" w:rsidRDefault="0023337F">
                            <w:pPr>
                              <w:jc w:val="right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Quilmes, Buenos Aires Argentina                                          celular: +5491123930095                  </w:t>
                            </w:r>
                          </w:p>
                          <w:p w14:paraId="11B6EBC8" w14:textId="77777777" w:rsidR="00F048EF" w:rsidRDefault="0023337F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correo: </w:t>
                            </w:r>
                            <w:hyperlink r:id="rId7" w:history="1">
                              <w:r>
                                <w:t>e.zapatamarin@gmail.com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</w:p>
                          <w:p w14:paraId="31801FF7" w14:textId="77777777" w:rsidR="00F048EF" w:rsidRDefault="0023337F">
                            <w:pPr>
                              <w:jc w:val="right"/>
                            </w:pPr>
                            <w:hyperlink r:id="rId8" w:history="1">
                              <w:r>
                                <w:t>https://github.com/emilianozap</w:t>
                              </w:r>
                            </w:hyperlink>
                            <w:r>
                              <w:rPr>
                                <w:rFonts w:ascii="Arial" w:hAnsi="Arial" w:cs="Arial"/>
                              </w:rPr>
                              <w:t xml:space="preserve">           </w:t>
                            </w:r>
                            <w:hyperlink r:id="rId9" w:history="1">
                              <w:r>
                                <w:t>https://www.linkedin.com/in/emilianozap/</w:t>
                              </w:r>
                            </w:hyperlink>
                          </w:p>
                          <w:p w14:paraId="1B570513" w14:textId="77777777" w:rsidR="00F048EF" w:rsidRDefault="0023337F">
                            <w:pPr>
                              <w:jc w:val="right"/>
                            </w:pPr>
                            <w:hyperlink r:id="rId10" w:history="1">
                              <w:r>
                                <w:t>https://</w:t>
                              </w:r>
                              <w:r>
                                <w:t>portfolio-js-emilianozap.vercel.app/</w:t>
                              </w:r>
                            </w:hyperlink>
                          </w:p>
                          <w:p w14:paraId="746A622C" w14:textId="77777777" w:rsidR="00F048EF" w:rsidRDefault="00F048EF">
                            <w:pPr>
                              <w:pStyle w:val="Text"/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46008" id="_x0000_t202" coordsize="21600,21600" o:spt="202" path="m,l,21600r21600,l21600,xe">
                <v:stroke joinstyle="miter"/>
                <v:path gradientshapeok="t" o:connecttype="rect"/>
              </v:shapetype>
              <v:shape id="Marco7" o:spid="_x0000_s1026" type="#_x0000_t202" style="position:absolute;margin-left:262.05pt;margin-top:27.75pt;width:279.55pt;height:89.2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" filled="f" stroked="f">
                <v:textbox inset="0,0,0,0">
                  <w:txbxContent>
                    <w:p w14:paraId="7B6CA305" w14:textId="77777777" w:rsidR="00F048EF" w:rsidRDefault="0023337F">
                      <w:pPr>
                        <w:jc w:val="right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Quilmes, Buenos Aires Argentina                                          celular: +5491123930095                  </w:t>
                      </w:r>
                    </w:p>
                    <w:p w14:paraId="11B6EBC8" w14:textId="77777777" w:rsidR="00F048EF" w:rsidRDefault="0023337F">
                      <w:pPr>
                        <w:jc w:val="right"/>
                      </w:pPr>
                      <w:r>
                        <w:rPr>
                          <w:rFonts w:ascii="Arial" w:hAnsi="Arial" w:cs="Arial"/>
                        </w:rPr>
                        <w:t xml:space="preserve">    correo: </w:t>
                      </w:r>
                      <w:hyperlink r:id="rId11" w:history="1">
                        <w:r>
                          <w:t>e.zapatamarin@gmail.com</w:t>
                        </w:r>
                      </w:hyperlink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</w:p>
                    <w:p w14:paraId="31801FF7" w14:textId="77777777" w:rsidR="00F048EF" w:rsidRDefault="0023337F">
                      <w:pPr>
                        <w:jc w:val="right"/>
                      </w:pPr>
                      <w:hyperlink r:id="rId12" w:history="1">
                        <w:r>
                          <w:t>https://github.com/emilianozap</w:t>
                        </w:r>
                      </w:hyperlink>
                      <w:r>
                        <w:rPr>
                          <w:rFonts w:ascii="Arial" w:hAnsi="Arial" w:cs="Arial"/>
                        </w:rPr>
                        <w:t xml:space="preserve">           </w:t>
                      </w:r>
                      <w:hyperlink r:id="rId13" w:history="1">
                        <w:r>
                          <w:t>https://www.linkedin.com/in/emilianozap/</w:t>
                        </w:r>
                      </w:hyperlink>
                    </w:p>
                    <w:p w14:paraId="1B570513" w14:textId="77777777" w:rsidR="00F048EF" w:rsidRDefault="0023337F">
                      <w:pPr>
                        <w:jc w:val="right"/>
                      </w:pPr>
                      <w:hyperlink r:id="rId14" w:history="1">
                        <w:r>
                          <w:t>https://</w:t>
                        </w:r>
                        <w:r>
                          <w:t>portfolio-js-emilianozap.vercel.app/</w:t>
                        </w:r>
                      </w:hyperlink>
                    </w:p>
                    <w:p w14:paraId="746A622C" w14:textId="77777777" w:rsidR="00F048EF" w:rsidRDefault="00F048EF">
                      <w:pPr>
                        <w:pStyle w:val="Tex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04D9521" w14:textId="77777777" w:rsidR="00F048EF" w:rsidRDefault="0023337F">
      <w:pPr>
        <w:pStyle w:val="Name"/>
        <w:jc w:val="left"/>
      </w:pPr>
      <w:r>
        <w:rPr>
          <w:rFonts w:ascii="Arial" w:hAnsi="Arial" w:cs="Courier New"/>
          <w:sz w:val="48"/>
          <w:szCs w:val="48"/>
          <w:lang w:val="es-PE"/>
        </w:rPr>
        <w:t>Emiliano Zapata</w:t>
      </w:r>
    </w:p>
    <w:p w14:paraId="6B5F1284" w14:textId="77777777" w:rsidR="00F048EF" w:rsidRDefault="0023337F">
      <w:pPr>
        <w:pStyle w:val="Ttulo1"/>
        <w:shd w:val="clear" w:color="auto" w:fill="FFFFFF"/>
      </w:pPr>
      <w:r>
        <w:rPr>
          <w:rFonts w:ascii="Arial" w:hAnsi="Arial" w:cs="Courier New"/>
          <w:b w:val="0"/>
          <w:bCs w:val="0"/>
          <w:color w:val="808080"/>
          <w:lang w:val="es-PE"/>
        </w:rPr>
        <w:t xml:space="preserve">Full </w:t>
      </w:r>
      <w:proofErr w:type="spellStart"/>
      <w:r>
        <w:rPr>
          <w:rFonts w:ascii="Arial" w:hAnsi="Arial" w:cs="Courier New"/>
          <w:b w:val="0"/>
          <w:bCs w:val="0"/>
          <w:color w:val="808080"/>
          <w:lang w:val="es-PE"/>
        </w:rPr>
        <w:t>stack</w:t>
      </w:r>
      <w:proofErr w:type="spellEnd"/>
      <w:r>
        <w:rPr>
          <w:rFonts w:ascii="Arial" w:hAnsi="Arial" w:cs="Courier New"/>
          <w:b w:val="0"/>
          <w:bCs w:val="0"/>
          <w:color w:val="808080"/>
          <w:lang w:val="es-PE"/>
        </w:rPr>
        <w:t xml:space="preserve"> JavaScript</w:t>
      </w:r>
    </w:p>
    <w:p w14:paraId="395631CA" w14:textId="77777777" w:rsidR="00F048EF" w:rsidRDefault="00F048EF">
      <w:pPr>
        <w:pStyle w:val="Name"/>
        <w:jc w:val="left"/>
      </w:pPr>
    </w:p>
    <w:p w14:paraId="3AC0D226" w14:textId="77777777" w:rsidR="00F048EF" w:rsidRDefault="00F048EF">
      <w:pPr>
        <w:pStyle w:val="Name"/>
        <w:jc w:val="left"/>
      </w:pPr>
    </w:p>
    <w:p w14:paraId="124AC563" w14:textId="77777777" w:rsidR="00F048EF" w:rsidRDefault="0023337F">
      <w:pPr>
        <w:pStyle w:val="Nam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54A013" wp14:editId="258DA3EA">
                <wp:simplePos x="0" y="0"/>
                <wp:positionH relativeFrom="column">
                  <wp:posOffset>1232538</wp:posOffset>
                </wp:positionH>
                <wp:positionV relativeFrom="paragraph">
                  <wp:posOffset>203838</wp:posOffset>
                </wp:positionV>
                <wp:extent cx="5694682" cy="961391"/>
                <wp:effectExtent l="0" t="0" r="0" b="0"/>
                <wp:wrapNone/>
                <wp:docPr id="2" name="Marco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4682" cy="961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641F42F" w14:textId="77777777" w:rsidR="00F048EF" w:rsidRDefault="0023337F">
                            <w:pPr>
                              <w:pStyle w:val="Textbody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 xml:space="preserve">Desarrollador Full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>developers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 xml:space="preserve"> con 2 años de experiencia trabajando con proyectos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 xml:space="preserve"> JS,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 xml:space="preserve"> JS,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s-PE"/>
                              </w:rPr>
                              <w:t xml:space="preserve">JavaScript. Ejerciendo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  <w:t xml:space="preserve">técnicas, principios y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  <w:t xml:space="preserve">metodologías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s-PE"/>
                              </w:rPr>
                              <w:t>que hacen del código legible y dan al usuario una buena experiencia.</w:t>
                            </w:r>
                          </w:p>
                          <w:p w14:paraId="0B41A337" w14:textId="77777777" w:rsidR="00F048EF" w:rsidRDefault="0023337F">
                            <w:pPr>
                              <w:pStyle w:val="Textbody"/>
                              <w:spacing w:after="0"/>
                              <w:rPr>
                                <w:rFonts w:ascii="Arial" w:hAnsi="Arial" w:cs="Arial"/>
                                <w:color w:val="000000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es-PE"/>
                              </w:rPr>
                              <w:t>Actualmente, me encuentro estudiando desarrollo UX/UI para fortalecer mis conocimientos y mis prácticas.</w:t>
                            </w:r>
                          </w:p>
                          <w:p w14:paraId="701F3D49" w14:textId="77777777" w:rsidR="00F048EF" w:rsidRDefault="00F048EF">
                            <w:pPr>
                              <w:pStyle w:val="Standard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vert="horz" wrap="squar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4A013" id="Marco17" o:spid="_x0000_s1027" type="#_x0000_t202" style="position:absolute;margin-left:97.05pt;margin-top:16.05pt;width:448.4pt;height:75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" filled="f" stroked="f">
                <v:textbox inset="2.80008mm,1.53008mm,2.80008mm,1.53008mm">
                  <w:txbxContent>
                    <w:p w14:paraId="6641F42F" w14:textId="77777777" w:rsidR="00F048EF" w:rsidRDefault="0023337F">
                      <w:pPr>
                        <w:pStyle w:val="Textbody"/>
                      </w:pPr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 xml:space="preserve">Desarrollador Full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>stack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>developers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 xml:space="preserve"> con 2 años de experiencia trabajando con proyectos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>React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 xml:space="preserve"> JS,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>Node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 xml:space="preserve"> JS, </w:t>
                      </w:r>
                      <w:r>
                        <w:rPr>
                          <w:rFonts w:ascii="Arial" w:hAnsi="Arial" w:cs="Arial"/>
                          <w:color w:val="000000"/>
                          <w:lang w:val="es-PE"/>
                        </w:rPr>
                        <w:t xml:space="preserve">JavaScript. Ejerciendo </w:t>
                      </w:r>
                      <w:r>
                        <w:rPr>
                          <w:rFonts w:ascii="Arial" w:hAnsi="Arial" w:cs="Arial"/>
                          <w:color w:val="000000"/>
                          <w:lang w:val="es-ES"/>
                        </w:rPr>
                        <w:t xml:space="preserve">técnicas, principios y </w:t>
                      </w:r>
                      <w:r>
                        <w:rPr>
                          <w:rFonts w:ascii="Arial" w:hAnsi="Arial" w:cs="Arial"/>
                          <w:color w:val="000000"/>
                          <w:lang w:val="es-ES"/>
                        </w:rPr>
                        <w:t xml:space="preserve">metodologías </w:t>
                      </w:r>
                      <w:r>
                        <w:rPr>
                          <w:rFonts w:ascii="Arial" w:hAnsi="Arial" w:cs="Arial"/>
                          <w:color w:val="000000"/>
                          <w:lang w:val="es-PE"/>
                        </w:rPr>
                        <w:t>que hacen del código legible y dan al usuario una buena experiencia.</w:t>
                      </w:r>
                    </w:p>
                    <w:p w14:paraId="0B41A337" w14:textId="77777777" w:rsidR="00F048EF" w:rsidRDefault="0023337F">
                      <w:pPr>
                        <w:pStyle w:val="Textbody"/>
                        <w:spacing w:after="0"/>
                        <w:rPr>
                          <w:rFonts w:ascii="Arial" w:hAnsi="Arial" w:cs="Arial"/>
                          <w:color w:val="000000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es-PE"/>
                        </w:rPr>
                        <w:t>Actualmente, me encuentro estudiando desarrollo UX/UI para fortalecer mis conocimientos y mis prácticas.</w:t>
                      </w:r>
                    </w:p>
                    <w:p w14:paraId="701F3D49" w14:textId="77777777" w:rsidR="00F048EF" w:rsidRDefault="00F048EF">
                      <w:pPr>
                        <w:pStyle w:val="Standard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5D60586" wp14:editId="3E9EC464">
                <wp:simplePos x="0" y="0"/>
                <wp:positionH relativeFrom="column">
                  <wp:posOffset>3236</wp:posOffset>
                </wp:positionH>
                <wp:positionV relativeFrom="paragraph">
                  <wp:posOffset>147959</wp:posOffset>
                </wp:positionV>
                <wp:extent cx="6873874" cy="6986"/>
                <wp:effectExtent l="38100" t="38100" r="41276" b="31114"/>
                <wp:wrapNone/>
                <wp:docPr id="3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874" cy="6986"/>
                        </a:xfrm>
                        <a:prstGeom prst="straightConnector1">
                          <a:avLst/>
                        </a:prstGeom>
                        <a:noFill/>
                        <a:ln w="43196" cap="sq">
                          <a:solidFill>
                            <a:srgbClr val="808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AC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21" o:spid="_x0000_s1026" type="#_x0000_t32" style="position:absolute;margin-left:.25pt;margin-top:11.65pt;width:541.25pt;height:.5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" strokecolor="gray" strokeweight="1.1999mm">
                <v:stroke joinstyle="miter" endcap="square"/>
              </v:shape>
            </w:pict>
          </mc:Fallback>
        </mc:AlternateContent>
      </w:r>
    </w:p>
    <w:p w14:paraId="598328AD" w14:textId="77777777" w:rsidR="00F048EF" w:rsidRDefault="0023337F">
      <w:pPr>
        <w:pStyle w:val="SenderInfo"/>
        <w:jc w:val="left"/>
      </w:pPr>
      <w:r>
        <w:rPr>
          <w:rFonts w:ascii="Arial" w:hAnsi="Arial" w:cs="Courier New"/>
          <w:b/>
          <w:bCs/>
          <w:sz w:val="20"/>
          <w:lang w:val="es-PE"/>
        </w:rPr>
        <w:t xml:space="preserve">         Perfil</w:t>
      </w:r>
    </w:p>
    <w:p w14:paraId="17BC5A27" w14:textId="77777777" w:rsidR="00F048EF" w:rsidRDefault="00F048EF">
      <w:pPr>
        <w:pStyle w:val="SenderInfo"/>
        <w:jc w:val="left"/>
        <w:rPr>
          <w:rFonts w:ascii="Arial" w:hAnsi="Arial" w:cs="Courier New"/>
          <w:b/>
          <w:bCs/>
          <w:sz w:val="16"/>
          <w:szCs w:val="16"/>
          <w:lang w:val="es-PE"/>
        </w:rPr>
      </w:pPr>
    </w:p>
    <w:p w14:paraId="2FDB53D3" w14:textId="77777777" w:rsidR="00F048EF" w:rsidRDefault="00F048EF">
      <w:pPr>
        <w:pStyle w:val="SenderInfo"/>
        <w:jc w:val="center"/>
        <w:rPr>
          <w:rFonts w:ascii="Arial" w:hAnsi="Arial" w:cs="Courier New"/>
          <w:sz w:val="16"/>
          <w:szCs w:val="16"/>
          <w:lang w:val="es-PE"/>
        </w:rPr>
      </w:pPr>
    </w:p>
    <w:p w14:paraId="0C2B8E56" w14:textId="77777777" w:rsidR="00F048EF" w:rsidRDefault="00F048EF">
      <w:pPr>
        <w:pStyle w:val="SenderInfo"/>
        <w:jc w:val="center"/>
        <w:rPr>
          <w:rFonts w:ascii="Arial" w:hAnsi="Arial" w:cs="Courier New"/>
          <w:sz w:val="16"/>
          <w:szCs w:val="16"/>
          <w:lang w:val="es-PE"/>
        </w:rPr>
      </w:pPr>
    </w:p>
    <w:p w14:paraId="7E00340F" w14:textId="77777777" w:rsidR="00F048EF" w:rsidRDefault="00F048EF">
      <w:pPr>
        <w:pStyle w:val="SenderInfo"/>
        <w:jc w:val="center"/>
        <w:rPr>
          <w:rFonts w:ascii="Arial" w:hAnsi="Arial" w:cs="Courier New"/>
          <w:sz w:val="16"/>
          <w:szCs w:val="16"/>
          <w:lang w:val="es-PE"/>
        </w:rPr>
      </w:pPr>
    </w:p>
    <w:p w14:paraId="68DA13D7" w14:textId="77777777" w:rsidR="00F048EF" w:rsidRDefault="00F048EF">
      <w:pPr>
        <w:pStyle w:val="SenderInfo"/>
        <w:jc w:val="center"/>
      </w:pPr>
    </w:p>
    <w:p w14:paraId="11380AA1" w14:textId="77777777" w:rsidR="00F048EF" w:rsidRDefault="0023337F">
      <w:pPr>
        <w:pStyle w:val="SenderInfo"/>
        <w:jc w:val="left"/>
        <w:rPr>
          <w:rFonts w:ascii="Arial" w:hAnsi="Arial" w:cs="Courier New"/>
          <w:sz w:val="16"/>
          <w:szCs w:val="16"/>
          <w:lang w:val="es-PE"/>
        </w:rPr>
      </w:pPr>
      <w:r>
        <w:rPr>
          <w:rFonts w:ascii="Arial" w:hAnsi="Arial" w:cs="Courier New"/>
          <w:sz w:val="16"/>
          <w:szCs w:val="16"/>
          <w:lang w:val="es-PE"/>
        </w:rPr>
        <w:t xml:space="preserve"> </w:t>
      </w:r>
    </w:p>
    <w:p w14:paraId="2DFC8F11" w14:textId="77777777" w:rsidR="00F048EF" w:rsidRDefault="0023337F">
      <w:pPr>
        <w:pStyle w:val="Textbody"/>
      </w:pPr>
      <w:r>
        <w:rPr>
          <w:rFonts w:ascii="Arial, sans-serif" w:hAnsi="Arial, sans-serif" w:cs="Courier New"/>
          <w:b/>
          <w:bCs/>
          <w:noProof/>
          <w:color w:val="000000"/>
          <w:sz w:val="16"/>
          <w:szCs w:val="16"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0FA94" wp14:editId="30FA0032">
                <wp:simplePos x="0" y="0"/>
                <wp:positionH relativeFrom="column">
                  <wp:posOffset>1251585</wp:posOffset>
                </wp:positionH>
                <wp:positionV relativeFrom="paragraph">
                  <wp:posOffset>45720</wp:posOffset>
                </wp:positionV>
                <wp:extent cx="5607686" cy="1675766"/>
                <wp:effectExtent l="0" t="0" r="0" b="634"/>
                <wp:wrapNone/>
                <wp:docPr id="4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686" cy="1675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7EBAF58" w14:textId="77777777" w:rsidR="00F048EF" w:rsidRDefault="0023337F">
                            <w:pPr>
                              <w:pStyle w:val="Standard"/>
                            </w:pPr>
                            <w:r>
                              <w:rPr>
                                <w:rFonts w:ascii="Verdana" w:hAnsi="Verdana" w:cs="Tahoma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NUCBA         Mayo 2022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Septiembre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2023</w:t>
                            </w:r>
                          </w:p>
                          <w:p w14:paraId="47B28654" w14:textId="77777777" w:rsidR="00F048EF" w:rsidRDefault="00F048EF">
                            <w:pPr>
                              <w:pStyle w:val="Standard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D829AC" w14:textId="77777777" w:rsidR="00F048EF" w:rsidRDefault="0023337F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-       Participe como estudiante de desarrollador Full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, donde me dedique a la construcción páginas web, estando tanto en la parte del cliente y usuarios como del servidor, las que influyen en la experiencia del usuario en un sitio 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web y en la satisfacción del consumir con la marca. Durante mi periodo partícipe en varios proyectos tanto personales como en conjunto, dando la experiencia de manejo de diferentes herramientas como: HTML,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, Git/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, JavaScript,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Nod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JS,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, Express, MongoDB,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Postman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>Docker,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manejo de librerías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.</w:t>
                            </w:r>
                          </w:p>
                          <w:p w14:paraId="4DC36734" w14:textId="77777777" w:rsidR="00F048EF" w:rsidRDefault="00F048EF">
                            <w:pPr>
                              <w:pStyle w:val="Textbody"/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5B06D0" w14:textId="77777777" w:rsidR="00F048EF" w:rsidRDefault="00F048EF">
                            <w:pPr>
                              <w:pStyle w:val="Textbody"/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2139FF" w14:textId="77777777" w:rsidR="00F048EF" w:rsidRDefault="0023337F">
                            <w:pPr>
                              <w:pStyle w:val="Textbody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0FA94" id="Marco1" o:spid="_x0000_s1028" type="#_x0000_t202" style="position:absolute;margin-left:98.55pt;margin-top:3.6pt;width:441.55pt;height:13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" filled="f" stroked="f">
                <v:textbox inset="2.80008mm,1.53008mm,2.80008mm,1.53008mm">
                  <w:txbxContent>
                    <w:p w14:paraId="17EBAF58" w14:textId="77777777" w:rsidR="00F048EF" w:rsidRDefault="0023337F">
                      <w:pPr>
                        <w:pStyle w:val="Standard"/>
                      </w:pPr>
                      <w:r>
                        <w:rPr>
                          <w:rFonts w:ascii="Verdana" w:hAnsi="Verdana" w:cs="Tahoma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NUCBA         Mayo 2022 –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Septiembre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2023</w:t>
                      </w:r>
                    </w:p>
                    <w:p w14:paraId="47B28654" w14:textId="77777777" w:rsidR="00F048EF" w:rsidRDefault="00F048EF">
                      <w:pPr>
                        <w:pStyle w:val="Standard"/>
                        <w:rPr>
                          <w:rFonts w:ascii="Arial" w:hAnsi="Arial" w:cs="Arial"/>
                        </w:rPr>
                      </w:pPr>
                    </w:p>
                    <w:p w14:paraId="26D829AC" w14:textId="77777777" w:rsidR="00F048EF" w:rsidRDefault="0023337F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 xml:space="preserve">-       Participe como estudiante de desarrollador Full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AR"/>
                        </w:rPr>
                        <w:t>stack</w:t>
                      </w:r>
                      <w:proofErr w:type="spellEnd"/>
                      <w:r>
                        <w:rPr>
                          <w:rFonts w:ascii="Arial" w:hAnsi="Arial" w:cs="Arial"/>
                          <w:lang w:val="es-AR"/>
                        </w:rPr>
                        <w:t xml:space="preserve">, donde me dedique a la construcción páginas web, estando tanto en la parte del cliente y usuarios como del servidor, las que influyen en la experiencia del usuario en un sitio 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 xml:space="preserve">web y en la satisfacción del consumir con la marca. Durante mi periodo partícipe en varios proyectos tanto personales como en conjunto, dando la experiencia de manejo de diferentes herramientas como: HTML,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AR"/>
                        </w:rPr>
                        <w:t>Css</w:t>
                      </w:r>
                      <w:proofErr w:type="spellEnd"/>
                      <w:r>
                        <w:rPr>
                          <w:rFonts w:ascii="Arial" w:hAnsi="Arial" w:cs="Arial"/>
                          <w:lang w:val="es-AR"/>
                        </w:rPr>
                        <w:t>, Git/</w:t>
                      </w:r>
                      <w:proofErr w:type="spellStart"/>
                      <w:r>
                        <w:rPr>
                          <w:rFonts w:ascii="Arial" w:hAnsi="Arial" w:cs="Arial"/>
                          <w:lang w:val="es-AR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lang w:val="es-AR"/>
                        </w:rPr>
                        <w:t xml:space="preserve">, JavaScript,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AR"/>
                        </w:rPr>
                        <w:t>React</w:t>
                      </w:r>
                      <w:proofErr w:type="spellEnd"/>
                      <w:r>
                        <w:rPr>
                          <w:rFonts w:ascii="Arial" w:hAnsi="Arial" w:cs="Arial"/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AR"/>
                        </w:rPr>
                        <w:t>js</w:t>
                      </w:r>
                      <w:proofErr w:type="spellEnd"/>
                      <w:r>
                        <w:rPr>
                          <w:rFonts w:ascii="Arial" w:hAnsi="Arial" w:cs="Arial"/>
                          <w:lang w:val="es-A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AR"/>
                        </w:rPr>
                        <w:t>Vue</w:t>
                      </w:r>
                      <w:proofErr w:type="spellEnd"/>
                      <w:r>
                        <w:rPr>
                          <w:rFonts w:ascii="Arial" w:hAnsi="Arial" w:cs="Arial"/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AR"/>
                        </w:rPr>
                        <w:t>js</w:t>
                      </w:r>
                      <w:proofErr w:type="spellEnd"/>
                      <w:r>
                        <w:rPr>
                          <w:rFonts w:ascii="Arial" w:hAnsi="Arial" w:cs="Arial"/>
                          <w:lang w:val="es-A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AR"/>
                        </w:rPr>
                        <w:t>Nod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>e</w:t>
                      </w:r>
                      <w:proofErr w:type="spellEnd"/>
                      <w:r>
                        <w:rPr>
                          <w:rFonts w:ascii="Arial" w:hAnsi="Arial" w:cs="Arial"/>
                          <w:lang w:val="es-AR"/>
                        </w:rPr>
                        <w:t xml:space="preserve"> JS,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AR"/>
                        </w:rPr>
                        <w:t>TypeScript</w:t>
                      </w:r>
                      <w:proofErr w:type="spellEnd"/>
                      <w:r>
                        <w:rPr>
                          <w:rFonts w:ascii="Arial" w:hAnsi="Arial" w:cs="Arial"/>
                          <w:lang w:val="es-AR"/>
                        </w:rPr>
                        <w:t xml:space="preserve">, Express, MongoDB,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AR"/>
                        </w:rPr>
                        <w:t>Postman</w:t>
                      </w:r>
                      <w:proofErr w:type="spellEnd"/>
                      <w:r>
                        <w:rPr>
                          <w:rFonts w:ascii="Arial" w:hAnsi="Arial" w:cs="Arial"/>
                          <w:lang w:val="es-AR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>Docker,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 xml:space="preserve"> manejo de librerías y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AR"/>
                        </w:rPr>
                        <w:t>frameworks</w:t>
                      </w:r>
                      <w:proofErr w:type="spellEnd"/>
                      <w:r>
                        <w:rPr>
                          <w:rFonts w:ascii="Arial" w:hAnsi="Arial" w:cs="Arial"/>
                          <w:lang w:val="es-AR"/>
                        </w:rPr>
                        <w:t>.</w:t>
                      </w:r>
                    </w:p>
                    <w:p w14:paraId="4DC36734" w14:textId="77777777" w:rsidR="00F048EF" w:rsidRDefault="00F048EF">
                      <w:pPr>
                        <w:pStyle w:val="Textbody"/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C5B06D0" w14:textId="77777777" w:rsidR="00F048EF" w:rsidRDefault="00F048EF">
                      <w:pPr>
                        <w:pStyle w:val="Textbody"/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B2139FF" w14:textId="77777777" w:rsidR="00F048EF" w:rsidRDefault="0023337F">
                      <w:pPr>
                        <w:pStyle w:val="Textbody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Courier New"/>
          <w:noProof/>
          <w:sz w:val="16"/>
          <w:szCs w:val="16"/>
          <w:lang w:val="es-PE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1E63E88" wp14:editId="78F99C01">
                <wp:simplePos x="0" y="0"/>
                <wp:positionH relativeFrom="column">
                  <wp:posOffset>1169673</wp:posOffset>
                </wp:positionH>
                <wp:positionV relativeFrom="paragraph">
                  <wp:posOffset>41276</wp:posOffset>
                </wp:positionV>
                <wp:extent cx="5707383" cy="0"/>
                <wp:effectExtent l="38100" t="38100" r="45717" b="38100"/>
                <wp:wrapNone/>
                <wp:docPr id="5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383" cy="0"/>
                        </a:xfrm>
                        <a:prstGeom prst="straightConnector1">
                          <a:avLst/>
                        </a:prstGeom>
                        <a:noFill/>
                        <a:ln w="43196" cap="sq">
                          <a:solidFill>
                            <a:srgbClr val="808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FE266" id="Conector recto 21" o:spid="_x0000_s1026" type="#_x0000_t32" style="position:absolute;margin-left:92.1pt;margin-top:3.25pt;width:449.4pt;height:0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" strokecolor="gray" strokeweight="1.1999mm">
                <v:stroke joinstyle="miter" endcap="square"/>
              </v:shape>
            </w:pict>
          </mc:Fallback>
        </mc:AlternateContent>
      </w:r>
    </w:p>
    <w:p w14:paraId="4D094B14" w14:textId="77777777" w:rsidR="00F048EF" w:rsidRDefault="0023337F">
      <w:pPr>
        <w:pStyle w:val="Textbody"/>
      </w:pPr>
      <w:r>
        <w:rPr>
          <w:rFonts w:ascii="Arial, sans-serif" w:hAnsi="Arial, sans-serif" w:cs="Courier New"/>
          <w:b/>
          <w:bCs/>
          <w:color w:val="000000"/>
          <w:lang w:val="es-PE"/>
        </w:rPr>
        <w:t xml:space="preserve">      </w:t>
      </w:r>
      <w:r>
        <w:rPr>
          <w:rFonts w:ascii="Arial" w:hAnsi="Arial" w:cs="Arial"/>
          <w:b/>
          <w:bCs/>
          <w:color w:val="000000"/>
          <w:lang w:val="es-PE"/>
        </w:rPr>
        <w:t>Experiencia</w:t>
      </w:r>
    </w:p>
    <w:p w14:paraId="7892182D" w14:textId="77777777" w:rsidR="00F048EF" w:rsidRDefault="0023337F">
      <w:pPr>
        <w:pStyle w:val="Textbody"/>
        <w:spacing w:after="0"/>
        <w:rPr>
          <w:rFonts w:ascii="Arial" w:hAnsi="Arial" w:cs="Arial"/>
          <w:b/>
          <w:color w:val="000000"/>
          <w:lang w:val="es-PE"/>
        </w:rPr>
      </w:pPr>
      <w:r>
        <w:rPr>
          <w:rFonts w:ascii="Arial" w:hAnsi="Arial" w:cs="Arial"/>
          <w:b/>
          <w:color w:val="000000"/>
          <w:lang w:val="es-PE"/>
        </w:rPr>
        <w:t xml:space="preserve">      Profesional</w:t>
      </w:r>
    </w:p>
    <w:p w14:paraId="17B6755B" w14:textId="77777777" w:rsidR="00F048EF" w:rsidRDefault="00F048EF">
      <w:pPr>
        <w:pStyle w:val="SenderInfo"/>
        <w:jc w:val="left"/>
        <w:rPr>
          <w:rFonts w:ascii="Arial" w:hAnsi="Arial" w:cs="Arial"/>
          <w:b/>
          <w:bCs/>
          <w:sz w:val="20"/>
          <w:lang w:val="es-PE"/>
        </w:rPr>
      </w:pPr>
    </w:p>
    <w:p w14:paraId="4DC0D30A" w14:textId="77777777" w:rsidR="00F048EF" w:rsidRDefault="00F048EF">
      <w:pPr>
        <w:pStyle w:val="SenderInfo"/>
        <w:jc w:val="center"/>
        <w:rPr>
          <w:rFonts w:ascii="Arial" w:hAnsi="Arial" w:cs="Courier New"/>
          <w:sz w:val="20"/>
          <w:lang w:val="es-PE"/>
        </w:rPr>
      </w:pPr>
    </w:p>
    <w:p w14:paraId="796CFC33" w14:textId="77777777" w:rsidR="00F048EF" w:rsidRDefault="00F048EF">
      <w:pPr>
        <w:pStyle w:val="SenderInfo"/>
        <w:jc w:val="center"/>
        <w:rPr>
          <w:sz w:val="20"/>
        </w:rPr>
      </w:pPr>
    </w:p>
    <w:p w14:paraId="65141B00" w14:textId="77777777" w:rsidR="00F048EF" w:rsidRDefault="00F048EF">
      <w:pPr>
        <w:pStyle w:val="SenderInfo"/>
        <w:ind w:left="-152"/>
        <w:jc w:val="center"/>
        <w:rPr>
          <w:rFonts w:ascii="Arial" w:hAnsi="Arial"/>
        </w:rPr>
      </w:pPr>
    </w:p>
    <w:p w14:paraId="4F5CAD2F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316CCA47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3598D658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4363AB8F" w14:textId="77777777" w:rsidR="00F048EF" w:rsidRDefault="0023337F">
      <w:pPr>
        <w:pStyle w:val="SenderInfo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AE2BFD7" wp14:editId="07E64DB0">
                <wp:simplePos x="0" y="0"/>
                <wp:positionH relativeFrom="margin">
                  <wp:posOffset>1251585</wp:posOffset>
                </wp:positionH>
                <wp:positionV relativeFrom="paragraph">
                  <wp:posOffset>45089</wp:posOffset>
                </wp:positionV>
                <wp:extent cx="5611499" cy="1657350"/>
                <wp:effectExtent l="0" t="0" r="0" b="0"/>
                <wp:wrapNone/>
                <wp:docPr id="6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9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E65A1F" w14:textId="77777777" w:rsidR="00F048EF" w:rsidRDefault="0023337F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FUNDAES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Enero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2022 – Mayo 2022</w:t>
                            </w:r>
                          </w:p>
                          <w:p w14:paraId="721C4674" w14:textId="77777777" w:rsidR="00F048EF" w:rsidRDefault="00F048EF">
                            <w:pPr>
                              <w:pStyle w:val="Standard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C7BF42" w14:textId="77777777" w:rsidR="00F048EF" w:rsidRDefault="0023337F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-      Di mis primeros pasos en el estudio de la programación, 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capacitándome con el curso Fundamentos de Programación, donde trabajamos con el lenguaje de C# dándonos las herramientas iniciales para iniciar en el mundo de la programación (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>Introducción a la programación: Conceptos, evaluación a través del tiempo, condi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>ción actual, algoritmos: conceptos, diagrama de flujos, estructuras de control y arreglos, Programación orientada a objetos: conceptos y características, clases y objetos, Programación orientada a objetos en C#, Diseño de interfaz gráfica, Base de datos: c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s-AR"/>
                              </w:rPr>
                              <w:t>onceptos diseños y normalización, SQL: consulta, inserción, actualización y eliminación de registros, Conexión entre aplicaciones y base de datos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).</w:t>
                            </w:r>
                          </w:p>
                          <w:p w14:paraId="27012F34" w14:textId="77777777" w:rsidR="00F048EF" w:rsidRDefault="00F048EF">
                            <w:pPr>
                              <w:pStyle w:val="Standard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vert="horz" wrap="squar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2BFD7" id="Marco2" o:spid="_x0000_s1029" type="#_x0000_t202" style="position:absolute;left:0;text-align:left;margin-left:98.55pt;margin-top:3.55pt;width:441.85pt;height:130.5pt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" filled="f" stroked="f">
                <v:textbox inset="2.80008mm,1.53008mm,2.80008mm,1.53008mm">
                  <w:txbxContent>
                    <w:p w14:paraId="7AE65A1F" w14:textId="77777777" w:rsidR="00F048EF" w:rsidRDefault="0023337F">
                      <w:pPr>
                        <w:pStyle w:val="Standard"/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FUNDAES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Enero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2022 – Mayo 2022</w:t>
                      </w:r>
                    </w:p>
                    <w:p w14:paraId="721C4674" w14:textId="77777777" w:rsidR="00F048EF" w:rsidRDefault="00F048EF">
                      <w:pPr>
                        <w:pStyle w:val="Standard"/>
                        <w:rPr>
                          <w:rFonts w:ascii="Arial" w:hAnsi="Arial" w:cs="Arial"/>
                        </w:rPr>
                      </w:pPr>
                    </w:p>
                    <w:p w14:paraId="41C7BF42" w14:textId="77777777" w:rsidR="00F048EF" w:rsidRDefault="0023337F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 xml:space="preserve">-      Di mis primeros pasos en el estudio de la programación, 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>capacitándome con el curso Fundamentos de Programación, donde trabajamos con el lenguaje de C# dándonos las herramientas iniciales para iniciar en el mundo de la programación (</w:t>
                      </w:r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>Introducción a la programación: Conceptos, evaluación a través del tiempo, condi</w:t>
                      </w:r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>ción actual, algoritmos: conceptos, diagrama de flujos, estructuras de control y arreglos, Programación orientada a objetos: conceptos y características, clases y objetos, Programación orientada a objetos en C#, Diseño de interfaz gráfica, Base de datos: c</w:t>
                      </w:r>
                      <w:r>
                        <w:rPr>
                          <w:rFonts w:ascii="Arial" w:hAnsi="Arial" w:cs="Arial"/>
                          <w:color w:val="000000"/>
                          <w:lang w:val="es-AR"/>
                        </w:rPr>
                        <w:t>onceptos diseños y normalización, SQL: consulta, inserción, actualización y eliminación de registros, Conexión entre aplicaciones y base de datos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>).</w:t>
                      </w:r>
                    </w:p>
                    <w:p w14:paraId="27012F34" w14:textId="77777777" w:rsidR="00F048EF" w:rsidRDefault="00F048EF">
                      <w:pPr>
                        <w:pStyle w:val="Standard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B972A0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226F50A0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2374BE34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50B18D95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46916BEA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53E5C13B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3032CA61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278AABD4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0DEEAD86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1883A86D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0DE120A9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10AEBCAD" w14:textId="77777777" w:rsidR="00F048EF" w:rsidRDefault="00F048EF">
      <w:pPr>
        <w:pStyle w:val="SenderInfo"/>
        <w:jc w:val="center"/>
        <w:rPr>
          <w:rFonts w:ascii="Arial" w:hAnsi="Arial"/>
        </w:rPr>
      </w:pPr>
    </w:p>
    <w:p w14:paraId="1A89050D" w14:textId="77777777" w:rsidR="00F048EF" w:rsidRDefault="0023337F">
      <w:pPr>
        <w:pStyle w:val="SenderInfo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293EFD5B" wp14:editId="708A4A2C">
                <wp:simplePos x="0" y="0"/>
                <wp:positionH relativeFrom="column">
                  <wp:posOffset>1200150</wp:posOffset>
                </wp:positionH>
                <wp:positionV relativeFrom="paragraph">
                  <wp:posOffset>50804</wp:posOffset>
                </wp:positionV>
                <wp:extent cx="5707383" cy="0"/>
                <wp:effectExtent l="38100" t="38100" r="45717" b="38100"/>
                <wp:wrapNone/>
                <wp:docPr id="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383" cy="0"/>
                        </a:xfrm>
                        <a:prstGeom prst="straightConnector1">
                          <a:avLst/>
                        </a:prstGeom>
                        <a:noFill/>
                        <a:ln w="43196" cap="sq">
                          <a:solidFill>
                            <a:srgbClr val="808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EB413" id="Conector recto 21" o:spid="_x0000_s1026" type="#_x0000_t32" style="position:absolute;margin-left:94.5pt;margin-top:4pt;width:449.4pt;height:0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" strokecolor="gray" strokeweight="1.1999mm">
                <v:stroke joinstyle="miter" endcap="square"/>
              </v:shape>
            </w:pict>
          </mc:Fallback>
        </mc:AlternateContent>
      </w:r>
    </w:p>
    <w:p w14:paraId="15939326" w14:textId="77777777" w:rsidR="00F048EF" w:rsidRDefault="0023337F">
      <w:pPr>
        <w:pStyle w:val="SenderInfo"/>
        <w:jc w:val="left"/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44C6A15" wp14:editId="028E50EB">
                <wp:simplePos x="0" y="0"/>
                <wp:positionH relativeFrom="margin">
                  <wp:align>right</wp:align>
                </wp:positionH>
                <wp:positionV relativeFrom="paragraph">
                  <wp:posOffset>5084</wp:posOffset>
                </wp:positionV>
                <wp:extent cx="5615943" cy="266703"/>
                <wp:effectExtent l="0" t="0" r="0" b="0"/>
                <wp:wrapNone/>
                <wp:docPr id="8" name="Marco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3" cy="266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B008FB" w14:textId="77777777" w:rsidR="00F048EF" w:rsidRDefault="0023337F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Tahoma"/>
                                <w:color w:val="000000"/>
                                <w:sz w:val="18"/>
                                <w:szCs w:val="18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Tahoma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Tahoma"/>
                                <w:color w:val="000000"/>
                                <w:lang w:val="es-AR"/>
                              </w:rPr>
                              <w:t>Año     2012   TSU. Comunicación Social</w:t>
                            </w:r>
                          </w:p>
                          <w:p w14:paraId="4C554EB0" w14:textId="77777777" w:rsidR="00F048EF" w:rsidRDefault="00F048EF">
                            <w:pPr>
                              <w:pStyle w:val="Standard"/>
                            </w:pPr>
                          </w:p>
                          <w:p w14:paraId="7FB8970A" w14:textId="77777777" w:rsidR="00F048EF" w:rsidRDefault="00F048EF">
                            <w:pPr>
                              <w:pStyle w:val="Standard"/>
                              <w:rPr>
                                <w:rFonts w:ascii="Verdana" w:hAnsi="Verdana" w:cs="Tahoma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67876A6B" w14:textId="77777777" w:rsidR="00F048EF" w:rsidRDefault="0023337F">
                            <w:pPr>
                              <w:pStyle w:val="Standard"/>
                              <w:rPr>
                                <w:rFonts w:ascii="Verdana" w:hAnsi="Verdan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510A7A97" w14:textId="77777777" w:rsidR="00F048EF" w:rsidRDefault="00F048EF">
                            <w:pPr>
                              <w:pStyle w:val="Standard"/>
                              <w:rPr>
                                <w:rFonts w:ascii="Verdana" w:hAnsi="Verdan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C6A15" id="Marco19" o:spid="_x0000_s1030" type="#_x0000_t202" style="position:absolute;margin-left:391pt;margin-top:.4pt;width:442.2pt;height:21pt;z-index:9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" filled="f" stroked="f">
                <v:textbox inset="2.80008mm,1.53008mm,2.80008mm,1.53008mm">
                  <w:txbxContent>
                    <w:p w14:paraId="10B008FB" w14:textId="77777777" w:rsidR="00F048EF" w:rsidRDefault="0023337F">
                      <w:pPr>
                        <w:pStyle w:val="Standard"/>
                      </w:pPr>
                      <w:r>
                        <w:rPr>
                          <w:rFonts w:ascii="Arial" w:hAnsi="Arial" w:cs="Tahoma"/>
                          <w:color w:val="000000"/>
                          <w:sz w:val="18"/>
                          <w:szCs w:val="18"/>
                        </w:rPr>
                        <w:t xml:space="preserve"> -</w:t>
                      </w:r>
                      <w:r>
                        <w:rPr>
                          <w:rFonts w:ascii="Arial" w:hAnsi="Arial" w:cs="Tahoma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Tahoma"/>
                          <w:color w:val="000000"/>
                          <w:lang w:val="es-AR"/>
                        </w:rPr>
                        <w:t>Año     2012   TSU. Comunicación Social</w:t>
                      </w:r>
                    </w:p>
                    <w:p w14:paraId="4C554EB0" w14:textId="77777777" w:rsidR="00F048EF" w:rsidRDefault="00F048EF">
                      <w:pPr>
                        <w:pStyle w:val="Standard"/>
                      </w:pPr>
                    </w:p>
                    <w:p w14:paraId="7FB8970A" w14:textId="77777777" w:rsidR="00F048EF" w:rsidRDefault="00F048EF">
                      <w:pPr>
                        <w:pStyle w:val="Standard"/>
                        <w:rPr>
                          <w:rFonts w:ascii="Verdana" w:hAnsi="Verdana" w:cs="Tahoma"/>
                          <w:color w:val="000000"/>
                          <w:sz w:val="22"/>
                          <w:szCs w:val="22"/>
                          <w:lang w:val="es-AR"/>
                        </w:rPr>
                      </w:pPr>
                    </w:p>
                    <w:p w14:paraId="67876A6B" w14:textId="77777777" w:rsidR="00F048EF" w:rsidRDefault="0023337F">
                      <w:pPr>
                        <w:pStyle w:val="Standard"/>
                        <w:rPr>
                          <w:rFonts w:ascii="Verdana" w:hAnsi="Verdana" w:cs="Tahoma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510A7A97" w14:textId="77777777" w:rsidR="00F048EF" w:rsidRDefault="00F048EF">
                      <w:pPr>
                        <w:pStyle w:val="Standard"/>
                        <w:rPr>
                          <w:rFonts w:ascii="Verdana" w:hAnsi="Verdana" w:cs="Tahom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20"/>
          <w:lang w:val="es-PE"/>
        </w:rPr>
        <w:t xml:space="preserve">      Educación</w:t>
      </w:r>
    </w:p>
    <w:p w14:paraId="5980E0F6" w14:textId="77777777" w:rsidR="00F048EF" w:rsidRDefault="00F048EF">
      <w:pPr>
        <w:pStyle w:val="SenderInfo"/>
        <w:jc w:val="left"/>
        <w:rPr>
          <w:rFonts w:ascii="Arial" w:hAnsi="Arial" w:cs="Arial"/>
          <w:sz w:val="20"/>
        </w:rPr>
      </w:pPr>
    </w:p>
    <w:p w14:paraId="40431422" w14:textId="77777777" w:rsidR="00F048EF" w:rsidRDefault="0023337F">
      <w:pPr>
        <w:pStyle w:val="SenderInfo"/>
        <w:jc w:val="left"/>
      </w:pPr>
      <w:r>
        <w:rPr>
          <w:rFonts w:ascii="Arial" w:hAnsi="Arial" w:cs="Arial"/>
          <w:b/>
          <w:bCs/>
          <w:noProof/>
          <w:sz w:val="16"/>
          <w:szCs w:val="16"/>
          <w:lang w:val="es-PE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8C2FE12" wp14:editId="5B99C2F2">
                <wp:simplePos x="0" y="0"/>
                <wp:positionH relativeFrom="column">
                  <wp:posOffset>1207081</wp:posOffset>
                </wp:positionH>
                <wp:positionV relativeFrom="paragraph">
                  <wp:posOffset>73078</wp:posOffset>
                </wp:positionV>
                <wp:extent cx="5707383" cy="0"/>
                <wp:effectExtent l="38100" t="38100" r="45717" b="38100"/>
                <wp:wrapNone/>
                <wp:docPr id="9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383" cy="0"/>
                        </a:xfrm>
                        <a:prstGeom prst="straightConnector1">
                          <a:avLst/>
                        </a:prstGeom>
                        <a:noFill/>
                        <a:ln w="43196" cap="sq">
                          <a:solidFill>
                            <a:srgbClr val="808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2AEFF" id="Conector recto 21" o:spid="_x0000_s1026" type="#_x0000_t32" style="position:absolute;margin-left:95.05pt;margin-top:5.75pt;width:449.4pt;height:0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" strokecolor="gray" strokeweight="1.1999mm">
                <v:stroke joinstyle="miter" endcap="square"/>
              </v:shape>
            </w:pict>
          </mc:Fallback>
        </mc:AlternateContent>
      </w:r>
    </w:p>
    <w:p w14:paraId="6868433A" w14:textId="77777777" w:rsidR="00F048EF" w:rsidRDefault="0023337F">
      <w:pPr>
        <w:pStyle w:val="SenderInfo"/>
        <w:jc w:val="center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34D8968E" wp14:editId="74149ADA">
                <wp:simplePos x="0" y="0"/>
                <wp:positionH relativeFrom="column">
                  <wp:posOffset>1213481</wp:posOffset>
                </wp:positionH>
                <wp:positionV relativeFrom="paragraph">
                  <wp:posOffset>63495</wp:posOffset>
                </wp:positionV>
                <wp:extent cx="5646420" cy="457200"/>
                <wp:effectExtent l="0" t="0" r="0" b="0"/>
                <wp:wrapNone/>
                <wp:docPr id="10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72C5D9" w14:textId="77777777" w:rsidR="00F048EF" w:rsidRDefault="0023337F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Tahoma"/>
                                <w:color w:val="000000"/>
                              </w:rPr>
                              <w:t>HTML | CSS |</w:t>
                            </w:r>
                            <w:r>
                              <w:rPr>
                                <w:rFonts w:ascii="Arial" w:hAnsi="Arial" w:cs="Tahom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Tahoma"/>
                                <w:color w:val="000000"/>
                                <w:lang w:val="es-AR"/>
                              </w:rPr>
                              <w:t>Git/</w:t>
                            </w:r>
                            <w:proofErr w:type="spellStart"/>
                            <w:r>
                              <w:rPr>
                                <w:rFonts w:ascii="Arial" w:hAnsi="Arial" w:cs="Tahoma"/>
                                <w:color w:val="000000"/>
                                <w:lang w:val="es-AR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Tahoma"/>
                                <w:color w:val="000000"/>
                                <w:lang w:val="es-AR"/>
                              </w:rPr>
                              <w:t xml:space="preserve"> |</w:t>
                            </w:r>
                            <w:r>
                              <w:rPr>
                                <w:rFonts w:ascii="Arial" w:hAnsi="Arial" w:cs="Tahoma"/>
                                <w:color w:val="000000"/>
                              </w:rPr>
                              <w:t xml:space="preserve"> JavaScript | React JS | Vue JS | Node JS | TypeScript | Express | Mongo DB | Docker | </w:t>
                            </w:r>
                            <w:proofErr w:type="spellStart"/>
                            <w:r>
                              <w:rPr>
                                <w:rFonts w:ascii="Arial" w:hAnsi="Arial" w:cs="Tahoma"/>
                                <w:color w:val="000000"/>
                                <w:lang w:val="es-AR"/>
                              </w:rPr>
                              <w:t>Postman</w:t>
                            </w:r>
                            <w:proofErr w:type="spellEnd"/>
                            <w:r>
                              <w:rPr>
                                <w:rFonts w:ascii="Arial" w:hAnsi="Arial" w:cs="Tahoma"/>
                                <w:color w:val="000000"/>
                                <w:lang w:val="es-AR"/>
                              </w:rPr>
                              <w:t xml:space="preserve"> |</w:t>
                            </w:r>
                            <w:r>
                              <w:rPr>
                                <w:rFonts w:ascii="Arial" w:hAnsi="Arial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Tahoma"/>
                                <w:color w:val="000000"/>
                              </w:rPr>
                              <w:t>manejo</w:t>
                            </w:r>
                            <w:proofErr w:type="spellEnd"/>
                            <w:r>
                              <w:rPr>
                                <w:rFonts w:ascii="Arial" w:hAnsi="Arial" w:cs="Tahoma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Tahoma"/>
                                <w:color w:val="000000"/>
                              </w:rPr>
                              <w:t>librerías</w:t>
                            </w:r>
                            <w:proofErr w:type="spellEnd"/>
                            <w:r>
                              <w:rPr>
                                <w:rFonts w:ascii="Arial" w:hAnsi="Arial" w:cs="Tahoma"/>
                                <w:color w:val="000000"/>
                              </w:rPr>
                              <w:t xml:space="preserve"> | frameworks |</w:t>
                            </w:r>
                          </w:p>
                          <w:p w14:paraId="571CDE5D" w14:textId="77777777" w:rsidR="00F048EF" w:rsidRDefault="00F048EF">
                            <w:pPr>
                              <w:pStyle w:val="Standard"/>
                              <w:rPr>
                                <w:rFonts w:ascii="Verdana" w:hAnsi="Verdana" w:cs="Tahoma"/>
                                <w:color w:val="000000"/>
                              </w:rPr>
                            </w:pPr>
                          </w:p>
                          <w:p w14:paraId="098B6909" w14:textId="77777777" w:rsidR="00F048EF" w:rsidRDefault="0023337F">
                            <w:pPr>
                              <w:pStyle w:val="Standard"/>
                              <w:rPr>
                                <w:rFonts w:ascii="Verdana" w:hAnsi="Verdan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44492A2D" w14:textId="77777777" w:rsidR="00F048EF" w:rsidRDefault="00F048EF">
                            <w:pPr>
                              <w:pStyle w:val="Standard"/>
                              <w:rPr>
                                <w:rFonts w:ascii="Verdana" w:hAnsi="Verdan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8968E" id="Marco3" o:spid="_x0000_s1031" type="#_x0000_t202" style="position:absolute;left:0;text-align:left;margin-left:95.55pt;margin-top:5pt;width:444.6pt;height:36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" filled="f" stroked="f">
                <v:textbox inset="2.80008mm,1.53008mm,2.80008mm,1.53008mm">
                  <w:txbxContent>
                    <w:p w14:paraId="1D72C5D9" w14:textId="77777777" w:rsidR="00F048EF" w:rsidRDefault="0023337F">
                      <w:pPr>
                        <w:pStyle w:val="Standard"/>
                      </w:pPr>
                      <w:r>
                        <w:rPr>
                          <w:rFonts w:ascii="Arial" w:hAnsi="Arial" w:cs="Tahoma"/>
                          <w:color w:val="000000"/>
                        </w:rPr>
                        <w:t>HTML | CSS |</w:t>
                      </w:r>
                      <w:r>
                        <w:rPr>
                          <w:rFonts w:ascii="Arial" w:hAnsi="Arial" w:cs="Tahom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 w:cs="Tahoma"/>
                          <w:color w:val="000000"/>
                          <w:lang w:val="es-AR"/>
                        </w:rPr>
                        <w:t>Git/</w:t>
                      </w:r>
                      <w:proofErr w:type="spellStart"/>
                      <w:r>
                        <w:rPr>
                          <w:rFonts w:ascii="Arial" w:hAnsi="Arial" w:cs="Tahoma"/>
                          <w:color w:val="000000"/>
                          <w:lang w:val="es-AR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Tahoma"/>
                          <w:color w:val="000000"/>
                          <w:lang w:val="es-AR"/>
                        </w:rPr>
                        <w:t xml:space="preserve"> |</w:t>
                      </w:r>
                      <w:r>
                        <w:rPr>
                          <w:rFonts w:ascii="Arial" w:hAnsi="Arial" w:cs="Tahoma"/>
                          <w:color w:val="000000"/>
                        </w:rPr>
                        <w:t xml:space="preserve"> JavaScript | React JS | Vue JS | Node JS | TypeScript | Express | Mongo DB | Docker | </w:t>
                      </w:r>
                      <w:proofErr w:type="spellStart"/>
                      <w:r>
                        <w:rPr>
                          <w:rFonts w:ascii="Arial" w:hAnsi="Arial" w:cs="Tahoma"/>
                          <w:color w:val="000000"/>
                          <w:lang w:val="es-AR"/>
                        </w:rPr>
                        <w:t>Postman</w:t>
                      </w:r>
                      <w:proofErr w:type="spellEnd"/>
                      <w:r>
                        <w:rPr>
                          <w:rFonts w:ascii="Arial" w:hAnsi="Arial" w:cs="Tahoma"/>
                          <w:color w:val="000000"/>
                          <w:lang w:val="es-AR"/>
                        </w:rPr>
                        <w:t xml:space="preserve"> |</w:t>
                      </w:r>
                      <w:r>
                        <w:rPr>
                          <w:rFonts w:ascii="Arial" w:hAnsi="Arial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Tahoma"/>
                          <w:color w:val="000000"/>
                        </w:rPr>
                        <w:t>manejo</w:t>
                      </w:r>
                      <w:proofErr w:type="spellEnd"/>
                      <w:r>
                        <w:rPr>
                          <w:rFonts w:ascii="Arial" w:hAnsi="Arial" w:cs="Tahoma"/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Tahoma"/>
                          <w:color w:val="000000"/>
                        </w:rPr>
                        <w:t>librerías</w:t>
                      </w:r>
                      <w:proofErr w:type="spellEnd"/>
                      <w:r>
                        <w:rPr>
                          <w:rFonts w:ascii="Arial" w:hAnsi="Arial" w:cs="Tahoma"/>
                          <w:color w:val="000000"/>
                        </w:rPr>
                        <w:t xml:space="preserve"> | frameworks |</w:t>
                      </w:r>
                    </w:p>
                    <w:p w14:paraId="571CDE5D" w14:textId="77777777" w:rsidR="00F048EF" w:rsidRDefault="00F048EF">
                      <w:pPr>
                        <w:pStyle w:val="Standard"/>
                        <w:rPr>
                          <w:rFonts w:ascii="Verdana" w:hAnsi="Verdana" w:cs="Tahoma"/>
                          <w:color w:val="000000"/>
                        </w:rPr>
                      </w:pPr>
                    </w:p>
                    <w:p w14:paraId="098B6909" w14:textId="77777777" w:rsidR="00F048EF" w:rsidRDefault="0023337F">
                      <w:pPr>
                        <w:pStyle w:val="Standard"/>
                        <w:rPr>
                          <w:rFonts w:ascii="Verdana" w:hAnsi="Verdana" w:cs="Tahoma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44492A2D" w14:textId="77777777" w:rsidR="00F048EF" w:rsidRDefault="00F048EF">
                      <w:pPr>
                        <w:pStyle w:val="Standard"/>
                        <w:rPr>
                          <w:rFonts w:ascii="Verdana" w:hAnsi="Verdana" w:cs="Tahom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E7F0F9" w14:textId="77777777" w:rsidR="00F048EF" w:rsidRDefault="0023337F">
      <w:pPr>
        <w:pStyle w:val="SenderInfo"/>
        <w:jc w:val="left"/>
      </w:pPr>
      <w:r>
        <w:rPr>
          <w:rFonts w:ascii="Arial" w:hAnsi="Arial" w:cs="Arial"/>
          <w:b/>
          <w:bCs/>
          <w:sz w:val="20"/>
          <w:lang w:val="es-PE"/>
        </w:rPr>
        <w:t xml:space="preserve">    Herramientas</w:t>
      </w:r>
    </w:p>
    <w:p w14:paraId="17143F53" w14:textId="77777777" w:rsidR="00F048EF" w:rsidRDefault="00F048EF">
      <w:pPr>
        <w:pStyle w:val="SenderInfo"/>
        <w:jc w:val="left"/>
        <w:rPr>
          <w:rFonts w:ascii="Arial" w:hAnsi="Arial" w:cs="Arial"/>
          <w:b/>
          <w:bCs/>
          <w:sz w:val="20"/>
          <w:lang w:val="es-PE"/>
        </w:rPr>
      </w:pPr>
    </w:p>
    <w:p w14:paraId="7ECE15D6" w14:textId="77777777" w:rsidR="00F048EF" w:rsidRDefault="0023337F">
      <w:pPr>
        <w:pStyle w:val="SenderInfo"/>
        <w:jc w:val="left"/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55859228" wp14:editId="0044F734">
                <wp:simplePos x="0" y="0"/>
                <wp:positionH relativeFrom="column">
                  <wp:posOffset>1222196</wp:posOffset>
                </wp:positionH>
                <wp:positionV relativeFrom="paragraph">
                  <wp:posOffset>103683</wp:posOffset>
                </wp:positionV>
                <wp:extent cx="5707383" cy="0"/>
                <wp:effectExtent l="38100" t="38100" r="45717" b="38100"/>
                <wp:wrapNone/>
                <wp:docPr id="1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383" cy="0"/>
                        </a:xfrm>
                        <a:prstGeom prst="straightConnector1">
                          <a:avLst/>
                        </a:prstGeom>
                        <a:noFill/>
                        <a:ln w="43196" cap="sq">
                          <a:solidFill>
                            <a:srgbClr val="808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1D65C" id="Conector recto 21" o:spid="_x0000_s1026" type="#_x0000_t32" style="position:absolute;margin-left:96.25pt;margin-top:8.15pt;width:449.4pt;height:0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" strokecolor="gray" strokeweight="1.1999mm">
                <v:stroke joinstyle="miter" endcap="square"/>
              </v:shape>
            </w:pict>
          </mc:Fallback>
        </mc:AlternateContent>
      </w:r>
    </w:p>
    <w:p w14:paraId="4328BCE9" w14:textId="77777777" w:rsidR="00F048EF" w:rsidRDefault="0023337F">
      <w:pPr>
        <w:pStyle w:val="SenderInfo"/>
        <w:jc w:val="left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70CC443A" wp14:editId="67626A11">
                <wp:simplePos x="0" y="0"/>
                <wp:positionH relativeFrom="margin">
                  <wp:align>right</wp:align>
                </wp:positionH>
                <wp:positionV relativeFrom="paragraph">
                  <wp:posOffset>79379</wp:posOffset>
                </wp:positionV>
                <wp:extent cx="5655948" cy="475616"/>
                <wp:effectExtent l="0" t="0" r="0" b="634"/>
                <wp:wrapNone/>
                <wp:docPr id="12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8" cy="475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BFD7E1" w14:textId="77777777" w:rsidR="00F048EF" w:rsidRDefault="0023337F">
                            <w:pPr>
                              <w:pStyle w:val="Standard"/>
                              <w:rPr>
                                <w:rFonts w:ascii="Arial" w:hAnsi="Arial" w:cs="Tahoma"/>
                                <w:color w:val="00000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Tahoma"/>
                                <w:color w:val="000000"/>
                                <w:lang w:val="es-AR"/>
                              </w:rPr>
                              <w:t xml:space="preserve">Resolución de problemas | Pensamiento analítico | Fácil </w:t>
                            </w:r>
                            <w:r>
                              <w:rPr>
                                <w:rFonts w:ascii="Arial" w:hAnsi="Arial" w:cs="Tahoma"/>
                                <w:color w:val="000000"/>
                                <w:lang w:val="es-AR"/>
                              </w:rPr>
                              <w:t>aprendizaje | Creatividad | Adaptación | Capacidad de investigación y autodidacta | Trabajo en equipo.</w:t>
                            </w:r>
                          </w:p>
                          <w:p w14:paraId="01C9C7DB" w14:textId="77777777" w:rsidR="00F048EF" w:rsidRDefault="00F048EF">
                            <w:pPr>
                              <w:pStyle w:val="Standard"/>
                              <w:rPr>
                                <w:rFonts w:ascii="Verdana" w:hAnsi="Verdana" w:cs="Tahoma"/>
                                <w:color w:val="000000"/>
                                <w:lang w:val="es-AR"/>
                              </w:rPr>
                            </w:pPr>
                          </w:p>
                          <w:p w14:paraId="3504CC5D" w14:textId="77777777" w:rsidR="00F048EF" w:rsidRDefault="0023337F">
                            <w:pPr>
                              <w:pStyle w:val="Standard"/>
                              <w:rPr>
                                <w:rFonts w:ascii="Verdana" w:hAnsi="Verdan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1420E149" w14:textId="77777777" w:rsidR="00F048EF" w:rsidRDefault="00F048EF">
                            <w:pPr>
                              <w:pStyle w:val="Standard"/>
                              <w:rPr>
                                <w:rFonts w:ascii="Verdana" w:hAnsi="Verdan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C443A" id="Marco4" o:spid="_x0000_s1032" type="#_x0000_t202" style="position:absolute;margin-left:394.15pt;margin-top:6.25pt;width:445.35pt;height:37.45pt;z-index: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" filled="f" stroked="f">
                <v:textbox inset="2.80008mm,1.53008mm,2.80008mm,1.53008mm">
                  <w:txbxContent>
                    <w:p w14:paraId="53BFD7E1" w14:textId="77777777" w:rsidR="00F048EF" w:rsidRDefault="0023337F">
                      <w:pPr>
                        <w:pStyle w:val="Standard"/>
                        <w:rPr>
                          <w:rFonts w:ascii="Arial" w:hAnsi="Arial" w:cs="Tahoma"/>
                          <w:color w:val="000000"/>
                          <w:lang w:val="es-AR"/>
                        </w:rPr>
                      </w:pPr>
                      <w:r>
                        <w:rPr>
                          <w:rFonts w:ascii="Arial" w:hAnsi="Arial" w:cs="Tahoma"/>
                          <w:color w:val="000000"/>
                          <w:lang w:val="es-AR"/>
                        </w:rPr>
                        <w:t xml:space="preserve">Resolución de problemas | Pensamiento analítico | Fácil </w:t>
                      </w:r>
                      <w:r>
                        <w:rPr>
                          <w:rFonts w:ascii="Arial" w:hAnsi="Arial" w:cs="Tahoma"/>
                          <w:color w:val="000000"/>
                          <w:lang w:val="es-AR"/>
                        </w:rPr>
                        <w:t>aprendizaje | Creatividad | Adaptación | Capacidad de investigación y autodidacta | Trabajo en equipo.</w:t>
                      </w:r>
                    </w:p>
                    <w:p w14:paraId="01C9C7DB" w14:textId="77777777" w:rsidR="00F048EF" w:rsidRDefault="00F048EF">
                      <w:pPr>
                        <w:pStyle w:val="Standard"/>
                        <w:rPr>
                          <w:rFonts w:ascii="Verdana" w:hAnsi="Verdana" w:cs="Tahoma"/>
                          <w:color w:val="000000"/>
                          <w:lang w:val="es-AR"/>
                        </w:rPr>
                      </w:pPr>
                    </w:p>
                    <w:p w14:paraId="3504CC5D" w14:textId="77777777" w:rsidR="00F048EF" w:rsidRDefault="0023337F">
                      <w:pPr>
                        <w:pStyle w:val="Standard"/>
                        <w:rPr>
                          <w:rFonts w:ascii="Verdana" w:hAnsi="Verdana" w:cs="Tahoma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1420E149" w14:textId="77777777" w:rsidR="00F048EF" w:rsidRDefault="00F048EF">
                      <w:pPr>
                        <w:pStyle w:val="Standard"/>
                        <w:rPr>
                          <w:rFonts w:ascii="Verdana" w:hAnsi="Verdana" w:cs="Tahom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20"/>
          <w:lang w:val="es-PE"/>
        </w:rPr>
        <w:t xml:space="preserve">     Habilidades</w:t>
      </w:r>
    </w:p>
    <w:p w14:paraId="0CE40E64" w14:textId="77777777" w:rsidR="00F048EF" w:rsidRDefault="00F048EF">
      <w:pPr>
        <w:pStyle w:val="SenderInfo"/>
        <w:jc w:val="left"/>
        <w:rPr>
          <w:rFonts w:ascii="Arial" w:hAnsi="Arial" w:cs="Arial"/>
          <w:sz w:val="20"/>
        </w:rPr>
      </w:pPr>
    </w:p>
    <w:p w14:paraId="2408BA58" w14:textId="77777777" w:rsidR="00F048EF" w:rsidRDefault="00F048EF">
      <w:pPr>
        <w:pStyle w:val="SenderInfo"/>
        <w:jc w:val="left"/>
        <w:rPr>
          <w:rFonts w:ascii="Arial" w:hAnsi="Arial" w:cs="Arial"/>
          <w:sz w:val="20"/>
        </w:rPr>
      </w:pPr>
    </w:p>
    <w:p w14:paraId="7DE1754B" w14:textId="77777777" w:rsidR="00F048EF" w:rsidRDefault="0023337F">
      <w:pPr>
        <w:pStyle w:val="SenderInfo"/>
        <w:jc w:val="center"/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458C0649" wp14:editId="27D9FEE1">
                <wp:simplePos x="0" y="0"/>
                <wp:positionH relativeFrom="column">
                  <wp:posOffset>1228679</wp:posOffset>
                </wp:positionH>
                <wp:positionV relativeFrom="paragraph">
                  <wp:posOffset>61557</wp:posOffset>
                </wp:positionV>
                <wp:extent cx="5707383" cy="0"/>
                <wp:effectExtent l="38100" t="38100" r="45717" b="38100"/>
                <wp:wrapNone/>
                <wp:docPr id="13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383" cy="0"/>
                        </a:xfrm>
                        <a:prstGeom prst="straightConnector1">
                          <a:avLst/>
                        </a:prstGeom>
                        <a:noFill/>
                        <a:ln w="43196" cap="sq">
                          <a:solidFill>
                            <a:srgbClr val="808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8BC71" id="Conector recto 21" o:spid="_x0000_s1026" type="#_x0000_t32" style="position:absolute;margin-left:96.75pt;margin-top:4.85pt;width:449.4pt;height:0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" strokecolor="gray" strokeweight="1.1999mm">
                <v:stroke joinstyle="miter" endcap="square"/>
              </v:shape>
            </w:pict>
          </mc:Fallback>
        </mc:AlternateContent>
      </w:r>
    </w:p>
    <w:p w14:paraId="4D5DA858" w14:textId="77777777" w:rsidR="00F048EF" w:rsidRDefault="0023337F">
      <w:pPr>
        <w:pStyle w:val="SenderInfo"/>
        <w:jc w:val="left"/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7113C7D7" wp14:editId="1EE67599">
                <wp:simplePos x="0" y="0"/>
                <wp:positionH relativeFrom="margin">
                  <wp:align>right</wp:align>
                </wp:positionH>
                <wp:positionV relativeFrom="paragraph">
                  <wp:posOffset>59051</wp:posOffset>
                </wp:positionV>
                <wp:extent cx="5661663" cy="361316"/>
                <wp:effectExtent l="0" t="0" r="0" b="634"/>
                <wp:wrapNone/>
                <wp:docPr id="14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3" cy="36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0E7223" w14:textId="77777777" w:rsidR="00F048EF" w:rsidRDefault="0023337F">
                            <w:pPr>
                              <w:pStyle w:val="Standard"/>
                              <w:rPr>
                                <w:rFonts w:ascii="Verdana" w:hAnsi="Verdana" w:cs="Tahoma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>Inglés: b1</w:t>
                            </w:r>
                          </w:p>
                          <w:p w14:paraId="303D8866" w14:textId="77777777" w:rsidR="00F048EF" w:rsidRDefault="00F048EF">
                            <w:pPr>
                              <w:pStyle w:val="Standard"/>
                              <w:rPr>
                                <w:rFonts w:ascii="Verdana" w:hAnsi="Verdana" w:cs="Tahoma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43A6892C" w14:textId="77777777" w:rsidR="00F048EF" w:rsidRDefault="0023337F">
                            <w:pPr>
                              <w:pStyle w:val="Standard"/>
                              <w:rPr>
                                <w:rFonts w:ascii="Verdana" w:hAnsi="Verdan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66E927D6" w14:textId="77777777" w:rsidR="00F048EF" w:rsidRDefault="00F048EF">
                            <w:pPr>
                              <w:pStyle w:val="Standard"/>
                              <w:rPr>
                                <w:rFonts w:ascii="Verdana" w:hAnsi="Verdan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3C7D7" id="Marco5" o:spid="_x0000_s1033" type="#_x0000_t202" style="position:absolute;margin-left:394.6pt;margin-top:4.65pt;width:445.8pt;height:28.45pt;z-index:1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" filled="f" stroked="f">
                <v:textbox inset="2.80008mm,1.53008mm,2.80008mm,1.53008mm">
                  <w:txbxContent>
                    <w:p w14:paraId="670E7223" w14:textId="77777777" w:rsidR="00F048EF" w:rsidRDefault="0023337F">
                      <w:pPr>
                        <w:pStyle w:val="Standard"/>
                        <w:rPr>
                          <w:rFonts w:ascii="Verdana" w:hAnsi="Verdana" w:cs="Tahoma"/>
                          <w:color w:val="000000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Verdana" w:hAnsi="Verdana" w:cs="Tahoma"/>
                          <w:color w:val="000000"/>
                          <w:sz w:val="18"/>
                          <w:szCs w:val="18"/>
                          <w:lang w:val="es-AR"/>
                        </w:rPr>
                        <w:t>Inglés: b1</w:t>
                      </w:r>
                    </w:p>
                    <w:p w14:paraId="303D8866" w14:textId="77777777" w:rsidR="00F048EF" w:rsidRDefault="00F048EF">
                      <w:pPr>
                        <w:pStyle w:val="Standard"/>
                        <w:rPr>
                          <w:rFonts w:ascii="Verdana" w:hAnsi="Verdana" w:cs="Tahoma"/>
                          <w:color w:val="000000"/>
                          <w:sz w:val="22"/>
                          <w:szCs w:val="22"/>
                          <w:lang w:val="es-AR"/>
                        </w:rPr>
                      </w:pPr>
                    </w:p>
                    <w:p w14:paraId="43A6892C" w14:textId="77777777" w:rsidR="00F048EF" w:rsidRDefault="0023337F">
                      <w:pPr>
                        <w:pStyle w:val="Standard"/>
                        <w:rPr>
                          <w:rFonts w:ascii="Verdana" w:hAnsi="Verdana" w:cs="Tahoma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66E927D6" w14:textId="77777777" w:rsidR="00F048EF" w:rsidRDefault="00F048EF">
                      <w:pPr>
                        <w:pStyle w:val="Standard"/>
                        <w:rPr>
                          <w:rFonts w:ascii="Verdana" w:hAnsi="Verdana" w:cs="Tahom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10199A" w14:textId="77777777" w:rsidR="00F048EF" w:rsidRDefault="0023337F">
      <w:pPr>
        <w:pStyle w:val="SenderInfo"/>
        <w:jc w:val="left"/>
      </w:pPr>
      <w:r>
        <w:rPr>
          <w:rFonts w:ascii="Arial" w:hAnsi="Arial" w:cs="Arial"/>
          <w:b/>
          <w:bCs/>
          <w:sz w:val="20"/>
          <w:lang w:val="es-PE"/>
        </w:rPr>
        <w:t xml:space="preserve">        Idiomas</w:t>
      </w:r>
    </w:p>
    <w:p w14:paraId="0DB2F66D" w14:textId="77777777" w:rsidR="00F048EF" w:rsidRDefault="00F048EF">
      <w:pPr>
        <w:pStyle w:val="SenderInfo"/>
        <w:jc w:val="left"/>
        <w:rPr>
          <w:rFonts w:ascii="Arial" w:hAnsi="Arial" w:cs="Arial"/>
          <w:b/>
          <w:bCs/>
          <w:sz w:val="20"/>
          <w:lang w:val="es-PE"/>
        </w:rPr>
      </w:pPr>
    </w:p>
    <w:sectPr w:rsidR="00F048EF">
      <w:footerReference w:type="default" r:id="rId15"/>
      <w:pgSz w:w="12240" w:h="15840"/>
      <w:pgMar w:top="720" w:right="815" w:bottom="1110" w:left="609" w:header="720" w:footer="3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BC98" w14:textId="77777777" w:rsidR="0023337F" w:rsidRDefault="0023337F">
      <w:r>
        <w:separator/>
      </w:r>
    </w:p>
  </w:endnote>
  <w:endnote w:type="continuationSeparator" w:id="0">
    <w:p w14:paraId="324A7D01" w14:textId="77777777" w:rsidR="0023337F" w:rsidRDefault="002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idot">
    <w:altName w:val="Calibri"/>
    <w:charset w:val="00"/>
    <w:family w:val="swiss"/>
    <w:pitch w:val="variable"/>
  </w:font>
  <w:font w:name="ヒラギノ角ゴ Pro W3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sans-serif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F7227" w14:textId="77777777" w:rsidR="004A7FF9" w:rsidRDefault="002333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BCDC" w14:textId="77777777" w:rsidR="0023337F" w:rsidRDefault="0023337F">
      <w:r>
        <w:rPr>
          <w:color w:val="000000"/>
        </w:rPr>
        <w:separator/>
      </w:r>
    </w:p>
  </w:footnote>
  <w:footnote w:type="continuationSeparator" w:id="0">
    <w:p w14:paraId="49D499AA" w14:textId="77777777" w:rsidR="0023337F" w:rsidRDefault="002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3B07"/>
    <w:multiLevelType w:val="multilevel"/>
    <w:tmpl w:val="7222EBCA"/>
    <w:styleLink w:val="WWNum1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" w15:restartNumberingAfterBreak="0">
    <w:nsid w:val="32424A4D"/>
    <w:multiLevelType w:val="multilevel"/>
    <w:tmpl w:val="6C78B762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3EC673D6"/>
    <w:multiLevelType w:val="multilevel"/>
    <w:tmpl w:val="6CB4B992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42AA22D5"/>
    <w:multiLevelType w:val="multilevel"/>
    <w:tmpl w:val="E0967F9A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48632F9A"/>
    <w:multiLevelType w:val="multilevel"/>
    <w:tmpl w:val="BA283EA6"/>
    <w:styleLink w:val="WWNum6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D4A4665"/>
    <w:multiLevelType w:val="multilevel"/>
    <w:tmpl w:val="CBF64ECA"/>
    <w:styleLink w:val="WWNum3"/>
    <w:lvl w:ilvl="0">
      <w:numFmt w:val="bullet"/>
      <w:lvlText w:val=""/>
      <w:lvlJc w:val="left"/>
      <w:pPr>
        <w:ind w:left="360" w:hanging="360"/>
      </w:pPr>
      <w:rPr>
        <w:color w:val="00000A"/>
      </w:rPr>
    </w:lvl>
    <w:lvl w:ilvl="1">
      <w:numFmt w:val="bullet"/>
      <w:lvlText w:val=""/>
      <w:lvlJc w:val="left"/>
      <w:pPr>
        <w:ind w:left="1080" w:hanging="360"/>
      </w:p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</w:lvl>
    <w:lvl w:ilvl="8">
      <w:numFmt w:val="bullet"/>
      <w:lvlText w:val=""/>
      <w:lvlJc w:val="left"/>
      <w:pPr>
        <w:ind w:left="6120" w:hanging="360"/>
      </w:pPr>
    </w:lvl>
  </w:abstractNum>
  <w:abstractNum w:abstractNumId="6" w15:restartNumberingAfterBreak="0">
    <w:nsid w:val="5C782A80"/>
    <w:multiLevelType w:val="multilevel"/>
    <w:tmpl w:val="3F644F10"/>
    <w:styleLink w:val="WWNum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644D3AD6"/>
    <w:multiLevelType w:val="multilevel"/>
    <w:tmpl w:val="C61CD5CA"/>
    <w:styleLink w:val="WW8Num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 w:val="20"/>
        <w:szCs w:val="20"/>
        <w:lang w:val="fr-F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BC5445"/>
    <w:multiLevelType w:val="multilevel"/>
    <w:tmpl w:val="4CF6DE1E"/>
    <w:styleLink w:val="WWNum7"/>
    <w:lvl w:ilvl="0">
      <w:numFmt w:val="bullet"/>
      <w:lvlText w:val=""/>
      <w:lvlJc w:val="left"/>
      <w:pPr>
        <w:ind w:left="360" w:hanging="360"/>
      </w:pPr>
      <w:rPr>
        <w:color w:val="00000A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9" w15:restartNumberingAfterBreak="0">
    <w:nsid w:val="67A02E62"/>
    <w:multiLevelType w:val="multilevel"/>
    <w:tmpl w:val="4C04AF56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6F0C669E"/>
    <w:multiLevelType w:val="multilevel"/>
    <w:tmpl w:val="30FA3DBA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719655F1"/>
    <w:multiLevelType w:val="multilevel"/>
    <w:tmpl w:val="84066866"/>
    <w:styleLink w:val="WWNum1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</w:lvl>
    <w:lvl w:ilvl="8">
      <w:numFmt w:val="bullet"/>
      <w:lvlText w:val=""/>
      <w:lvlJc w:val="left"/>
      <w:pPr>
        <w:ind w:left="6840" w:hanging="360"/>
      </w:pPr>
    </w:lvl>
  </w:abstractNum>
  <w:abstractNum w:abstractNumId="12" w15:restartNumberingAfterBreak="0">
    <w:nsid w:val="73B35D50"/>
    <w:multiLevelType w:val="multilevel"/>
    <w:tmpl w:val="18D85910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7A141A21"/>
    <w:multiLevelType w:val="multilevel"/>
    <w:tmpl w:val="3E1880E8"/>
    <w:styleLink w:val="WWNum4"/>
    <w:lvl w:ilvl="0">
      <w:numFmt w:val="bullet"/>
      <w:lvlText w:val=""/>
      <w:lvlJc w:val="left"/>
      <w:pPr>
        <w:ind w:left="360" w:hanging="360"/>
      </w:pPr>
      <w:rPr>
        <w:color w:val="00000A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"/>
  </w:num>
  <w:num w:numId="12">
    <w:abstractNumId w:val="1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48EF"/>
    <w:rsid w:val="0023337F"/>
    <w:rsid w:val="00EE1734"/>
    <w:rsid w:val="00F0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B429"/>
  <w15:docId w15:val="{7E2661A2-C48C-4B63-B781-705546A1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AR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eastAsia="Lucida Sans Unicode" w:cs="Tahoma"/>
      <w:b/>
      <w:bCs/>
      <w:sz w:val="48"/>
      <w:szCs w:val="4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outlineLvl w:val="1"/>
    </w:pPr>
    <w:rPr>
      <w:b/>
      <w:lang w:eastAsia="en-US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keepNext/>
      <w:keepLines/>
      <w:spacing w:before="40"/>
      <w:outlineLvl w:val="2"/>
    </w:pPr>
    <w:rPr>
      <w:rFonts w:ascii="Calibri" w:hAnsi="Calibri"/>
      <w:color w:val="243F6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lang w:eastAsia="zh-CN"/>
    </w:rPr>
  </w:style>
  <w:style w:type="paragraph" w:customStyle="1" w:styleId="Heading">
    <w:name w:val="Heading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iedepgina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styleId="Textocomentario">
    <w:name w:val="annotation text"/>
    <w:basedOn w:val="Standard"/>
  </w:style>
  <w:style w:type="paragraph" w:styleId="Asuntodelcomentario">
    <w:name w:val="annotation subject"/>
    <w:basedOn w:val="Textocomentario"/>
    <w:rPr>
      <w:b/>
      <w:bCs/>
      <w:lang w:eastAsia="en-US"/>
    </w:rPr>
  </w:style>
  <w:style w:type="paragraph" w:customStyle="1" w:styleId="Name">
    <w:name w:val="Name"/>
    <w:pPr>
      <w:widowControl/>
      <w:suppressAutoHyphens/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pPr>
      <w:widowControl/>
      <w:suppressAutoHyphens/>
      <w:jc w:val="right"/>
    </w:pPr>
    <w:rPr>
      <w:rFonts w:ascii="Didot" w:eastAsia="ヒラギノ角ゴ Pro W3" w:hAnsi="Didot"/>
      <w:color w:val="000000"/>
      <w:sz w:val="18"/>
    </w:rPr>
  </w:style>
  <w:style w:type="paragraph" w:customStyle="1" w:styleId="Body">
    <w:name w:val="Body"/>
    <w:pPr>
      <w:widowControl/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Mapadeldocumento">
    <w:name w:val="Document Map"/>
    <w:basedOn w:val="Standard"/>
    <w:rPr>
      <w:rFonts w:ascii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20"/>
    </w:pPr>
    <w:rPr>
      <w:sz w:val="24"/>
      <w:szCs w:val="24"/>
      <w:lang w:eastAsia="en-US"/>
    </w:rPr>
  </w:style>
  <w:style w:type="paragraph" w:styleId="Textodeglobo">
    <w:name w:val="Balloon Text"/>
    <w:basedOn w:val="Standard"/>
    <w:rPr>
      <w:rFonts w:ascii="Segoe UI" w:hAnsi="Segoe UI" w:cs="Segoe UI"/>
      <w:sz w:val="18"/>
      <w:szCs w:val="18"/>
    </w:rPr>
  </w:style>
  <w:style w:type="paragraph" w:customStyle="1" w:styleId="Text">
    <w:name w:val="Text"/>
    <w:basedOn w:val="Descripcin"/>
  </w:style>
  <w:style w:type="paragraph" w:styleId="NormalWeb">
    <w:name w:val="Normal (Web)"/>
    <w:basedOn w:val="Standard"/>
    <w:pPr>
      <w:spacing w:before="280" w:after="280"/>
    </w:pPr>
  </w:style>
  <w:style w:type="paragraph" w:customStyle="1" w:styleId="Framecontents">
    <w:name w:val="Frame contents"/>
    <w:basedOn w:val="Textbody"/>
  </w:style>
  <w:style w:type="character" w:customStyle="1" w:styleId="HeaderChar">
    <w:name w:val="Header Char"/>
    <w:basedOn w:val="Fuentedeprrafopredeter"/>
  </w:style>
  <w:style w:type="character" w:customStyle="1" w:styleId="FooterChar">
    <w:name w:val="Footer Char"/>
    <w:basedOn w:val="Fuentedeprrafopredeter"/>
  </w:style>
  <w:style w:type="character" w:customStyle="1" w:styleId="Heading2Char">
    <w:name w:val="Heading 2 Char"/>
    <w:basedOn w:val="Fuentedeprrafopredeter"/>
    <w:rPr>
      <w:b/>
      <w:lang w:eastAsia="en-US"/>
    </w:rPr>
  </w:style>
  <w:style w:type="character" w:customStyle="1" w:styleId="CommentTextChar">
    <w:name w:val="Comment Text Char"/>
    <w:basedOn w:val="Fuentedeprrafopredeter"/>
  </w:style>
  <w:style w:type="character" w:customStyle="1" w:styleId="CommentSubjectChar">
    <w:name w:val="Comment Subject Char"/>
    <w:basedOn w:val="CommentTextChar"/>
    <w:rPr>
      <w:b/>
      <w:bCs/>
      <w:lang w:eastAsia="en-US"/>
    </w:rPr>
  </w:style>
  <w:style w:type="character" w:customStyle="1" w:styleId="Heading1Char">
    <w:name w:val="Heading 1 Char"/>
    <w:basedOn w:val="Fuentedeprrafopredeter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character" w:customStyle="1" w:styleId="DocumentMapChar">
    <w:name w:val="Document Map Ch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apple-style-span">
    <w:name w:val="apple-style-span"/>
    <w:basedOn w:val="Fuentedeprrafopredeter"/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Heading3Char">
    <w:name w:val="Heading 3 Char"/>
    <w:basedOn w:val="Fuentedeprrafopredeter"/>
    <w:rPr>
      <w:rFonts w:ascii="Calibri" w:hAnsi="Calibri"/>
      <w:color w:val="243F60"/>
      <w:sz w:val="24"/>
      <w:szCs w:val="24"/>
      <w:lang w:eastAsia="zh-CN"/>
    </w:rPr>
  </w:style>
  <w:style w:type="character" w:customStyle="1" w:styleId="BalloonTextChar">
    <w:name w:val="Balloon Text Char"/>
    <w:basedOn w:val="Fuentedeprrafopredeter"/>
    <w:rPr>
      <w:rFonts w:ascii="Segoe UI" w:hAnsi="Segoe UI" w:cs="Segoe UI"/>
      <w:sz w:val="18"/>
      <w:szCs w:val="18"/>
      <w:lang w:eastAsia="zh-CN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WW8Num5z0">
    <w:name w:val="WW8Num5z0"/>
    <w:rPr>
      <w:rFonts w:ascii="Symbol" w:hAnsi="Symbol" w:cs="Symbol"/>
      <w:color w:val="000000"/>
      <w:sz w:val="20"/>
      <w:szCs w:val="20"/>
      <w:lang w:val="fr-FR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8Num5">
    <w:name w:val="WW8Num5"/>
    <w:basedOn w:val="Sinlista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ilianozap" TargetMode="External"/><Relationship Id="rId13" Type="http://schemas.openxmlformats.org/officeDocument/2006/relationships/hyperlink" Target="https://www.linkedin.com/in/emilianoza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.zapatamarin@gmail.com" TargetMode="External"/><Relationship Id="rId12" Type="http://schemas.openxmlformats.org/officeDocument/2006/relationships/hyperlink" Target="https://github.com/emilianoza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.zapatamarin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ortfolio-js-emilianozap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milianozap/" TargetMode="External"/><Relationship Id="rId14" Type="http://schemas.openxmlformats.org/officeDocument/2006/relationships/hyperlink" Target="https://portfolio-js-emilianozap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CV</dc:title>
  <dc:subject>Plantillas de Curriculum Vitae</dc:subject>
  <dc:creator>Doctor CV</dc:creator>
  <cp:keywords>Modelos,CV,Plantilla,Ejemplo</cp:keywords>
  <dc:description>by: doctor-cv.com</dc:description>
  <cp:lastModifiedBy>Administracion-AP</cp:lastModifiedBy>
  <cp:revision>2</cp:revision>
  <cp:lastPrinted>2023-10-06T18:42:00Z</cp:lastPrinted>
  <dcterms:created xsi:type="dcterms:W3CDTF">2023-10-06T18:45:00Z</dcterms:created>
  <dcterms:modified xsi:type="dcterms:W3CDTF">2023-10-06T18:45:00Z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doctor-cv.com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HR;Recruiting</vt:lpwstr>
  </property>
</Properties>
</file>